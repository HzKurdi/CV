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621F8" w:rsidP="00913946">
            <w:pPr>
              <w:pStyle w:val="Title"/>
            </w:pPr>
            <w:r>
              <w:t>HUZAYFA NASIH HASAN</w:t>
            </w:r>
          </w:p>
          <w:p w:rsidR="00692703" w:rsidRPr="00CF1A49" w:rsidRDefault="00D621F8" w:rsidP="00913946">
            <w:pPr>
              <w:pStyle w:val="ContactInfo"/>
              <w:contextualSpacing w:val="0"/>
            </w:pPr>
            <w:proofErr w:type="spellStart"/>
            <w:r>
              <w:t>Slemani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B4317B4F38E4960995C4D77E45ED87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07515150885</w:t>
            </w:r>
          </w:p>
          <w:p w:rsidR="00692703" w:rsidRPr="00CF1A49" w:rsidRDefault="00D621F8" w:rsidP="00913946">
            <w:pPr>
              <w:pStyle w:val="ContactInfoEmphasis"/>
              <w:contextualSpacing w:val="0"/>
            </w:pPr>
            <w:r>
              <w:t>Hzhalabjah@gmail.com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D621F8" w:rsidP="00913946">
            <w:pPr>
              <w:contextualSpacing w:val="0"/>
            </w:pPr>
            <w:r>
              <w:t xml:space="preserve">I am kind of less speaking and more emotional </w:t>
            </w:r>
            <w:proofErr w:type="gramStart"/>
            <w:r>
              <w:t>person ,</w:t>
            </w:r>
            <w:proofErr w:type="gramEnd"/>
            <w:r>
              <w:t xml:space="preserve"> I can control my anger and do my works peacefully simulated by </w:t>
            </w:r>
            <w:proofErr w:type="spellStart"/>
            <w:r>
              <w:t>mawlana’s</w:t>
            </w:r>
            <w:proofErr w:type="spellEnd"/>
            <w:r>
              <w:t xml:space="preserve"> speech that the flowers are grown by peace rain not a thunder .</w:t>
            </w:r>
          </w:p>
          <w:p w:rsidR="00D621F8" w:rsidRPr="00CF1A49" w:rsidRDefault="00D621F8" w:rsidP="00913946">
            <w:pPr>
              <w:contextualSpacing w:val="0"/>
            </w:pPr>
            <w:r>
              <w:t xml:space="preserve">I am a fast learner person which can achieve my goals fast and do my tasks fast with the right it needs. I can treat and be with every type of people except the one that is so selfish. </w:t>
            </w:r>
          </w:p>
        </w:tc>
      </w:tr>
    </w:tbl>
    <w:p w:rsidR="004E01EB" w:rsidRPr="00CF1A49" w:rsidRDefault="00DC179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0D9D1796F1B46AA9D0D08800FAA234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621F8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– </w:t>
            </w:r>
            <w:r>
              <w:t>2018</w:t>
            </w:r>
          </w:p>
          <w:p w:rsidR="001D0BF1" w:rsidRPr="00CF1A49" w:rsidRDefault="00D621F8" w:rsidP="001D0BF1">
            <w:pPr>
              <w:pStyle w:val="Heading2"/>
              <w:contextualSpacing w:val="0"/>
              <w:outlineLvl w:val="1"/>
            </w:pPr>
            <w:r>
              <w:t xml:space="preserve">Media </w:t>
            </w:r>
            <w:proofErr w:type="gramStart"/>
            <w:r>
              <w:t xml:space="preserve">manager 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Style w:val="SubtleReference"/>
              </w:rPr>
              <w:t xml:space="preserve">Hamisha organization </w:t>
            </w:r>
          </w:p>
          <w:p w:rsidR="001E3120" w:rsidRPr="00CF1A49" w:rsidRDefault="00D621F8" w:rsidP="001D0BF1">
            <w:pPr>
              <w:contextualSpacing w:val="0"/>
            </w:pPr>
            <w:r>
              <w:t xml:space="preserve">I was the manager of media here and doing all the works that related to </w:t>
            </w:r>
            <w:proofErr w:type="gramStart"/>
            <w:r>
              <w:t>it .</w:t>
            </w:r>
            <w:proofErr w:type="gramEnd"/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621F8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2018</w:t>
            </w:r>
          </w:p>
          <w:p w:rsidR="00F61DF9" w:rsidRPr="00CF1A49" w:rsidRDefault="00D621F8" w:rsidP="00F61DF9">
            <w:pPr>
              <w:pStyle w:val="Heading2"/>
              <w:contextualSpacing w:val="0"/>
              <w:outlineLvl w:val="1"/>
            </w:pPr>
            <w:proofErr w:type="gramStart"/>
            <w:r>
              <w:t>DEsigner ,Radio</w:t>
            </w:r>
            <w:proofErr w:type="gramEnd"/>
            <w:r>
              <w:t xml:space="preserve"> presenter ,management 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preachers insitute </w:t>
            </w:r>
          </w:p>
          <w:p w:rsidR="00F61DF9" w:rsidRDefault="00D621F8" w:rsidP="00F61DF9">
            <w:r>
              <w:t xml:space="preserve">I was doing all designs and montages in this </w:t>
            </w:r>
            <w:proofErr w:type="gramStart"/>
            <w:r>
              <w:t>institute ,</w:t>
            </w:r>
            <w:proofErr w:type="gramEnd"/>
            <w:r>
              <w:t xml:space="preserve"> with that I had a radio program that presented in 4 radio channels in Halabja .</w:t>
            </w:r>
          </w:p>
          <w:p w:rsidR="00D621F8" w:rsidRDefault="00D621F8" w:rsidP="00F61DF9"/>
          <w:p w:rsidR="00D621F8" w:rsidRPr="00CF1A49" w:rsidRDefault="00D621F8" w:rsidP="00D621F8">
            <w:pPr>
              <w:pStyle w:val="Heading3"/>
              <w:contextualSpacing w:val="0"/>
              <w:outlineLvl w:val="2"/>
            </w:pPr>
            <w:r>
              <w:t>2016</w:t>
            </w:r>
            <w:r w:rsidRPr="00CF1A49">
              <w:t xml:space="preserve"> – </w:t>
            </w:r>
            <w:r>
              <w:t>2018</w:t>
            </w:r>
          </w:p>
          <w:p w:rsidR="00D621F8" w:rsidRPr="00CF1A49" w:rsidRDefault="00D621F8" w:rsidP="00D621F8">
            <w:pPr>
              <w:pStyle w:val="Heading2"/>
              <w:contextualSpacing w:val="0"/>
              <w:outlineLvl w:val="1"/>
            </w:pPr>
            <w:r>
              <w:t xml:space="preserve">English </w:t>
            </w:r>
            <w:proofErr w:type="gramStart"/>
            <w:r>
              <w:t xml:space="preserve">teacher </w:t>
            </w:r>
            <w:r>
              <w:t xml:space="preserve"> </w:t>
            </w:r>
            <w:r w:rsidRPr="00CF1A49">
              <w:t>,</w:t>
            </w:r>
            <w:proofErr w:type="gramEnd"/>
            <w:r w:rsidRPr="00CF1A49">
              <w:t xml:space="preserve"> </w:t>
            </w:r>
            <w:r>
              <w:rPr>
                <w:rStyle w:val="SubtleReference"/>
              </w:rPr>
              <w:t xml:space="preserve">Hamisha organization </w:t>
            </w:r>
            <w:r>
              <w:rPr>
                <w:rStyle w:val="SubtleReference"/>
              </w:rPr>
              <w:t xml:space="preserve"> </w:t>
            </w:r>
          </w:p>
          <w:p w:rsidR="00D621F8" w:rsidRDefault="00D621F8" w:rsidP="00D621F8">
            <w:r>
              <w:t xml:space="preserve">I was </w:t>
            </w:r>
            <w:r>
              <w:t xml:space="preserve">teaching English in Summers for two month in each </w:t>
            </w:r>
            <w:proofErr w:type="gramStart"/>
            <w:r>
              <w:t>years .</w:t>
            </w:r>
            <w:proofErr w:type="gramEnd"/>
          </w:p>
          <w:p w:rsidR="00D621F8" w:rsidRDefault="00D621F8" w:rsidP="00F61DF9"/>
          <w:p w:rsidR="00D621F8" w:rsidRPr="00CF1A49" w:rsidRDefault="00D621F8" w:rsidP="00D621F8">
            <w:pPr>
              <w:pStyle w:val="Heading3"/>
              <w:contextualSpacing w:val="0"/>
              <w:outlineLvl w:val="2"/>
            </w:pPr>
            <w:r>
              <w:t>2017</w:t>
            </w:r>
          </w:p>
          <w:p w:rsidR="00D621F8" w:rsidRPr="00CF1A49" w:rsidRDefault="00D621F8" w:rsidP="00D621F8">
            <w:pPr>
              <w:pStyle w:val="Heading2"/>
              <w:contextualSpacing w:val="0"/>
              <w:outlineLvl w:val="1"/>
            </w:pPr>
            <w:r>
              <w:t xml:space="preserve">English </w:t>
            </w:r>
            <w:proofErr w:type="gramStart"/>
            <w:r>
              <w:t>teacher</w:t>
            </w:r>
            <w:r>
              <w:t xml:space="preserve"> </w:t>
            </w:r>
            <w:r w:rsidRPr="00CF1A49">
              <w:t>,</w:t>
            </w:r>
            <w:proofErr w:type="gramEnd"/>
            <w:r w:rsidRPr="00CF1A49">
              <w:t xml:space="preserve"> </w:t>
            </w:r>
            <w:r>
              <w:rPr>
                <w:rStyle w:val="SubtleReference"/>
              </w:rPr>
              <w:t xml:space="preserve">Macos esl </w:t>
            </w:r>
            <w:r>
              <w:rPr>
                <w:rStyle w:val="SubtleReference"/>
              </w:rPr>
              <w:t xml:space="preserve"> </w:t>
            </w:r>
          </w:p>
          <w:p w:rsidR="00D621F8" w:rsidRDefault="00D621F8" w:rsidP="00D621F8">
            <w:r>
              <w:t xml:space="preserve">I was </w:t>
            </w:r>
            <w:r>
              <w:t xml:space="preserve">English teacher for one </w:t>
            </w:r>
            <w:proofErr w:type="gramStart"/>
            <w:r>
              <w:t>semester .</w:t>
            </w:r>
            <w:proofErr w:type="gramEnd"/>
          </w:p>
          <w:p w:rsidR="00D621F8" w:rsidRDefault="00D621F8" w:rsidP="00F61DF9"/>
          <w:p w:rsidR="00D621F8" w:rsidRPr="00CF1A49" w:rsidRDefault="00D621F8" w:rsidP="00D621F8">
            <w:pPr>
              <w:pStyle w:val="Heading3"/>
              <w:contextualSpacing w:val="0"/>
              <w:outlineLvl w:val="2"/>
            </w:pPr>
            <w:r>
              <w:t>201</w:t>
            </w:r>
            <w:r>
              <w:t>8</w:t>
            </w:r>
            <w:r w:rsidRPr="00CF1A49">
              <w:t xml:space="preserve"> – </w:t>
            </w:r>
            <w:r>
              <w:t>201</w:t>
            </w:r>
            <w:r>
              <w:t>9</w:t>
            </w:r>
          </w:p>
          <w:p w:rsidR="00D621F8" w:rsidRPr="00CF1A49" w:rsidRDefault="00D621F8" w:rsidP="00D621F8">
            <w:pPr>
              <w:pStyle w:val="Heading2"/>
              <w:contextualSpacing w:val="0"/>
              <w:outlineLvl w:val="1"/>
            </w:pPr>
            <w:r>
              <w:t xml:space="preserve">English </w:t>
            </w:r>
            <w:proofErr w:type="gramStart"/>
            <w:r>
              <w:t xml:space="preserve">teacher </w:t>
            </w:r>
            <w:r w:rsidRPr="00CF1A49">
              <w:t>,</w:t>
            </w:r>
            <w:proofErr w:type="gramEnd"/>
            <w:r w:rsidRPr="00CF1A49">
              <w:t xml:space="preserve"> </w:t>
            </w:r>
            <w:r>
              <w:rPr>
                <w:rStyle w:val="SubtleReference"/>
              </w:rPr>
              <w:t xml:space="preserve">Start net </w:t>
            </w:r>
            <w:r>
              <w:rPr>
                <w:rStyle w:val="SubtleReference"/>
              </w:rPr>
              <w:t xml:space="preserve"> </w:t>
            </w:r>
          </w:p>
          <w:p w:rsidR="00D621F8" w:rsidRDefault="00D621F8" w:rsidP="00D621F8">
            <w:r>
              <w:t xml:space="preserve">I was </w:t>
            </w:r>
            <w:r>
              <w:t xml:space="preserve">English teacher for intermediate about 2 </w:t>
            </w:r>
            <w:proofErr w:type="gramStart"/>
            <w:r>
              <w:t>month .</w:t>
            </w:r>
            <w:proofErr w:type="gramEnd"/>
          </w:p>
          <w:p w:rsidR="00D621F8" w:rsidRDefault="00D621F8" w:rsidP="00F61DF9"/>
          <w:p w:rsidR="00D621F8" w:rsidRPr="00CF1A49" w:rsidRDefault="00D621F8" w:rsidP="00D621F8">
            <w:pPr>
              <w:pStyle w:val="Heading3"/>
              <w:contextualSpacing w:val="0"/>
              <w:outlineLvl w:val="2"/>
            </w:pPr>
            <w:r>
              <w:t>3/3/2019 – 8/4/2019</w:t>
            </w:r>
          </w:p>
          <w:p w:rsidR="00D621F8" w:rsidRDefault="00D621F8" w:rsidP="00D621F8">
            <w:pPr>
              <w:pStyle w:val="Heading2"/>
              <w:contextualSpacing w:val="0"/>
            </w:pPr>
            <w:r>
              <w:t xml:space="preserve">Graphic </w:t>
            </w:r>
            <w:proofErr w:type="gramStart"/>
            <w:r>
              <w:t xml:space="preserve">designer </w:t>
            </w:r>
            <w:r>
              <w:t xml:space="preserve"> </w:t>
            </w:r>
            <w:r w:rsidRPr="00CF1A49">
              <w:t>,</w:t>
            </w:r>
            <w:proofErr w:type="gramEnd"/>
            <w:r w:rsidRPr="00CF1A49">
              <w:t xml:space="preserve"> </w:t>
            </w:r>
            <w:r>
              <w:rPr>
                <w:b w:val="0"/>
              </w:rPr>
              <w:t>Kurdistan Youth Board</w:t>
            </w:r>
          </w:p>
          <w:p w:rsidR="00D621F8" w:rsidRDefault="00D621F8" w:rsidP="00D621F8"/>
          <w:p w:rsidR="00D621F8" w:rsidRPr="00CF1A49" w:rsidRDefault="00D621F8" w:rsidP="00D621F8">
            <w:pPr>
              <w:pStyle w:val="Heading3"/>
              <w:contextualSpacing w:val="0"/>
              <w:outlineLvl w:val="2"/>
            </w:pPr>
            <w:r>
              <w:t>22</w:t>
            </w:r>
            <w:r>
              <w:t>/</w:t>
            </w:r>
            <w:r>
              <w:t>6</w:t>
            </w:r>
            <w:r>
              <w:t>/201</w:t>
            </w:r>
            <w:r>
              <w:t>9</w:t>
            </w:r>
            <w:r>
              <w:t xml:space="preserve"> – </w:t>
            </w:r>
            <w:r>
              <w:t>20</w:t>
            </w:r>
            <w:r>
              <w:t>/</w:t>
            </w:r>
            <w:r>
              <w:t>8</w:t>
            </w:r>
            <w:r>
              <w:t>/201</w:t>
            </w:r>
            <w:r>
              <w:t>9</w:t>
            </w:r>
          </w:p>
          <w:p w:rsidR="00D621F8" w:rsidRDefault="00D621F8" w:rsidP="00D621F8">
            <w:pPr>
              <w:pStyle w:val="Heading2"/>
              <w:contextualSpacing w:val="0"/>
            </w:pPr>
            <w:r>
              <w:t xml:space="preserve">Graphic </w:t>
            </w:r>
            <w:proofErr w:type="gramStart"/>
            <w:r>
              <w:t xml:space="preserve">designer  </w:t>
            </w:r>
            <w:r w:rsidRPr="00CF1A49">
              <w:t>,</w:t>
            </w:r>
            <w:proofErr w:type="gramEnd"/>
            <w:r w:rsidRPr="00CF1A49">
              <w:t xml:space="preserve"> </w:t>
            </w:r>
            <w:r>
              <w:rPr>
                <w:b w:val="0"/>
              </w:rPr>
              <w:t xml:space="preserve">Amed advertising </w:t>
            </w:r>
          </w:p>
          <w:p w:rsidR="00D621F8" w:rsidRDefault="00D621F8" w:rsidP="00F61DF9"/>
          <w:p w:rsidR="00D621F8" w:rsidRDefault="00D621F8" w:rsidP="00F61DF9"/>
          <w:p w:rsidR="00D621F8" w:rsidRDefault="00D621F8" w:rsidP="00F61DF9"/>
        </w:tc>
      </w:tr>
    </w:tbl>
    <w:sdt>
      <w:sdtPr>
        <w:alias w:val="Education:"/>
        <w:tag w:val="Education:"/>
        <w:id w:val="-1908763273"/>
        <w:placeholder>
          <w:docPart w:val="B5B1E247D4BE4124A16D75C0F31665C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621F8" w:rsidP="001D0BF1">
            <w:pPr>
              <w:pStyle w:val="Heading3"/>
              <w:contextualSpacing w:val="0"/>
              <w:outlineLvl w:val="2"/>
            </w:pPr>
            <w:r>
              <w:t>2018</w:t>
            </w:r>
          </w:p>
          <w:p w:rsidR="001D0BF1" w:rsidRPr="00CF1A49" w:rsidRDefault="00D621F8" w:rsidP="001D0BF1">
            <w:pPr>
              <w:pStyle w:val="Heading2"/>
              <w:contextualSpacing w:val="0"/>
              <w:outlineLvl w:val="1"/>
            </w:pPr>
            <w:r>
              <w:t>High school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Halabja Communal boy’s college </w:t>
            </w:r>
          </w:p>
          <w:p w:rsidR="007538DC" w:rsidRPr="00CF1A49" w:rsidRDefault="00D621F8" w:rsidP="007538DC">
            <w:pPr>
              <w:contextualSpacing w:val="0"/>
            </w:pPr>
            <w:r>
              <w:t>My GPA in 12</w:t>
            </w:r>
            <w:r w:rsidRPr="00D621F8">
              <w:rPr>
                <w:vertAlign w:val="superscript"/>
              </w:rPr>
              <w:t>th</w:t>
            </w:r>
            <w:r>
              <w:t xml:space="preserve"> grade was </w:t>
            </w:r>
            <w:proofErr w:type="gramStart"/>
            <w:r>
              <w:t>84.8 ,</w:t>
            </w:r>
            <w:proofErr w:type="gramEnd"/>
            <w:r>
              <w:t xml:space="preserve"> during my high scho</w:t>
            </w:r>
            <w:r w:rsidR="00F36A6B">
              <w:t>o</w:t>
            </w:r>
            <w:r>
              <w:t xml:space="preserve">l I have participated in money competition and got money awards , I have award for being first in science competition twice and in math 1th and in English </w:t>
            </w:r>
            <w:r w:rsidR="00F36A6B">
              <w:t>triple and in technology five times . my greatest was in INPO competition which held in Erbil for all Iraq when I was in 9</w:t>
            </w:r>
            <w:r w:rsidR="00F36A6B" w:rsidRPr="00F36A6B">
              <w:rPr>
                <w:vertAlign w:val="superscript"/>
              </w:rPr>
              <w:t>th</w:t>
            </w:r>
            <w:r w:rsidR="00F36A6B">
              <w:t xml:space="preserve"> </w:t>
            </w:r>
            <w:proofErr w:type="gramStart"/>
            <w:r w:rsidR="00F36A6B">
              <w:t>grade ,</w:t>
            </w:r>
            <w:proofErr w:type="gramEnd"/>
            <w:r w:rsidR="00F36A6B">
              <w:t xml:space="preserve"> thankfully we got bronze medal for having a project in physic 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36A6B" w:rsidP="00F61DF9">
            <w:pPr>
              <w:pStyle w:val="Heading3"/>
              <w:contextualSpacing w:val="0"/>
              <w:outlineLvl w:val="2"/>
            </w:pPr>
            <w:r>
              <w:t>2018 - …….</w:t>
            </w:r>
          </w:p>
          <w:p w:rsidR="00F61DF9" w:rsidRPr="00CF1A49" w:rsidRDefault="00F36A6B" w:rsidP="00F61DF9">
            <w:pPr>
              <w:pStyle w:val="Heading2"/>
              <w:contextualSpacing w:val="0"/>
              <w:outlineLvl w:val="1"/>
            </w:pPr>
            <w:proofErr w:type="gramStart"/>
            <w:r>
              <w:t xml:space="preserve">Bachelor 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>
              <w:rPr>
                <w:rStyle w:val="SubtleReference"/>
              </w:rPr>
              <w:t xml:space="preserve">University of sulaimany – it department </w:t>
            </w:r>
          </w:p>
          <w:p w:rsidR="00F61DF9" w:rsidRDefault="00F36A6B" w:rsidP="00F61DF9">
            <w:r>
              <w:t xml:space="preserve">I am in second stage in It department in </w:t>
            </w:r>
            <w:proofErr w:type="spellStart"/>
            <w:proofErr w:type="gramStart"/>
            <w:r>
              <w:t>sulaimany</w:t>
            </w:r>
            <w:proofErr w:type="spellEnd"/>
            <w:r>
              <w:t xml:space="preserve"> .</w:t>
            </w:r>
            <w:proofErr w:type="gramEnd"/>
          </w:p>
        </w:tc>
      </w:tr>
    </w:tbl>
    <w:sdt>
      <w:sdtPr>
        <w:alias w:val="Skills:"/>
        <w:tag w:val="Skills:"/>
        <w:id w:val="-1392877668"/>
        <w:placeholder>
          <w:docPart w:val="450636F079314E5989E8F8B356E1505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F36A6B" w:rsidP="006E1507">
            <w:pPr>
              <w:pStyle w:val="ListBullet"/>
              <w:contextualSpacing w:val="0"/>
            </w:pPr>
            <w:r>
              <w:t xml:space="preserve">English </w:t>
            </w:r>
          </w:p>
          <w:p w:rsidR="001F4E6D" w:rsidRDefault="00F36A6B" w:rsidP="006E1507">
            <w:pPr>
              <w:pStyle w:val="ListBullet"/>
              <w:contextualSpacing w:val="0"/>
            </w:pPr>
            <w:r>
              <w:t xml:space="preserve">Turkish </w:t>
            </w:r>
          </w:p>
          <w:p w:rsidR="00F36A6B" w:rsidRDefault="00F36A6B" w:rsidP="006E1507">
            <w:pPr>
              <w:pStyle w:val="ListBullet"/>
              <w:contextualSpacing w:val="0"/>
            </w:pPr>
            <w:r>
              <w:t xml:space="preserve">Speech </w:t>
            </w:r>
          </w:p>
          <w:p w:rsidR="00F36A6B" w:rsidRDefault="00F36A6B" w:rsidP="006E1507">
            <w:pPr>
              <w:pStyle w:val="ListBullet"/>
              <w:contextualSpacing w:val="0"/>
            </w:pPr>
            <w:r>
              <w:t xml:space="preserve">Persuading people </w:t>
            </w:r>
          </w:p>
          <w:p w:rsidR="00F36A6B" w:rsidRDefault="00F36A6B" w:rsidP="006E1507">
            <w:pPr>
              <w:pStyle w:val="ListBullet"/>
              <w:contextualSpacing w:val="0"/>
            </w:pPr>
            <w:r>
              <w:t xml:space="preserve">Internet </w:t>
            </w:r>
          </w:p>
          <w:p w:rsidR="00F36A6B" w:rsidRPr="006E1507" w:rsidRDefault="00F36A6B" w:rsidP="006E1507">
            <w:pPr>
              <w:pStyle w:val="ListBullet"/>
              <w:contextualSpacing w:val="0"/>
            </w:pPr>
            <w:r>
              <w:t xml:space="preserve">Management 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F36A6B" w:rsidP="006E1507">
            <w:pPr>
              <w:pStyle w:val="ListBullet"/>
              <w:contextualSpacing w:val="0"/>
            </w:pPr>
            <w:r>
              <w:t xml:space="preserve">Graphic design </w:t>
            </w:r>
          </w:p>
          <w:p w:rsidR="001E3120" w:rsidRPr="006E1507" w:rsidRDefault="00F36A6B" w:rsidP="006E1507">
            <w:pPr>
              <w:pStyle w:val="ListBullet"/>
              <w:contextualSpacing w:val="0"/>
            </w:pPr>
            <w:r>
              <w:t xml:space="preserve">Programming – Basic </w:t>
            </w:r>
          </w:p>
          <w:p w:rsidR="001E3120" w:rsidRDefault="00F36A6B" w:rsidP="006E1507">
            <w:pPr>
              <w:pStyle w:val="ListBullet"/>
              <w:contextualSpacing w:val="0"/>
            </w:pPr>
            <w:r>
              <w:t xml:space="preserve">Organization management </w:t>
            </w:r>
          </w:p>
          <w:p w:rsidR="00F36A6B" w:rsidRDefault="00F36A6B" w:rsidP="006E1507">
            <w:pPr>
              <w:pStyle w:val="ListBullet"/>
              <w:contextualSpacing w:val="0"/>
            </w:pPr>
            <w:r>
              <w:t>Narrator</w:t>
            </w:r>
          </w:p>
          <w:p w:rsidR="00F36A6B" w:rsidRDefault="00F36A6B" w:rsidP="006E1507">
            <w:pPr>
              <w:pStyle w:val="ListBullet"/>
              <w:contextualSpacing w:val="0"/>
            </w:pPr>
            <w:r>
              <w:t xml:space="preserve">Computer </w:t>
            </w:r>
          </w:p>
          <w:p w:rsidR="00F36A6B" w:rsidRPr="006E1507" w:rsidRDefault="00F36A6B" w:rsidP="006E1507">
            <w:pPr>
              <w:pStyle w:val="ListBullet"/>
              <w:contextualSpacing w:val="0"/>
            </w:pPr>
            <w:r>
              <w:t xml:space="preserve">Android system  </w:t>
            </w:r>
          </w:p>
        </w:tc>
      </w:tr>
    </w:tbl>
    <w:sdt>
      <w:sdtPr>
        <w:alias w:val="Activities:"/>
        <w:tag w:val="Activities:"/>
        <w:id w:val="1223332893"/>
        <w:placeholder>
          <w:docPart w:val="8EA4A7868E794B77B39F6F40A915A800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F36A6B" w:rsidP="006E1507">
      <w:r>
        <w:t xml:space="preserve">Since I have grown and could decide about my </w:t>
      </w:r>
      <w:proofErr w:type="gramStart"/>
      <w:r>
        <w:t>self ,</w:t>
      </w:r>
      <w:proofErr w:type="gramEnd"/>
      <w:r>
        <w:t xml:space="preserve"> I have done volunteering in several organizations in my area , I have got plenty of certificates in these field , I had finished international course for managing organization and got international certificate in this field 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794" w:rsidRDefault="00DC1794" w:rsidP="0068194B">
      <w:r>
        <w:separator/>
      </w:r>
    </w:p>
    <w:p w:rsidR="00DC1794" w:rsidRDefault="00DC1794"/>
    <w:p w:rsidR="00DC1794" w:rsidRDefault="00DC1794"/>
  </w:endnote>
  <w:endnote w:type="continuationSeparator" w:id="0">
    <w:p w:rsidR="00DC1794" w:rsidRDefault="00DC1794" w:rsidP="0068194B">
      <w:r>
        <w:continuationSeparator/>
      </w:r>
    </w:p>
    <w:p w:rsidR="00DC1794" w:rsidRDefault="00DC1794"/>
    <w:p w:rsidR="00DC1794" w:rsidRDefault="00DC1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794" w:rsidRDefault="00DC1794" w:rsidP="0068194B">
      <w:r>
        <w:separator/>
      </w:r>
    </w:p>
    <w:p w:rsidR="00DC1794" w:rsidRDefault="00DC1794"/>
    <w:p w:rsidR="00DC1794" w:rsidRDefault="00DC1794"/>
  </w:footnote>
  <w:footnote w:type="continuationSeparator" w:id="0">
    <w:p w:rsidR="00DC1794" w:rsidRDefault="00DC1794" w:rsidP="0068194B">
      <w:r>
        <w:continuationSeparator/>
      </w:r>
    </w:p>
    <w:p w:rsidR="00DC1794" w:rsidRDefault="00DC1794"/>
    <w:p w:rsidR="00DC1794" w:rsidRDefault="00DC1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E4E46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F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1F8"/>
    <w:rsid w:val="00D66A52"/>
    <w:rsid w:val="00D66EFA"/>
    <w:rsid w:val="00D72A2D"/>
    <w:rsid w:val="00D9521A"/>
    <w:rsid w:val="00DA3914"/>
    <w:rsid w:val="00DA59AA"/>
    <w:rsid w:val="00DB6915"/>
    <w:rsid w:val="00DB7E1E"/>
    <w:rsid w:val="00DC1794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6A6B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B9D99"/>
  <w15:chartTrackingRefBased/>
  <w15:docId w15:val="{3A62E4A8-6E5A-4D46-B1DC-FC952F6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4317B4F38E4960995C4D77E45E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D6583-DF28-4BBD-82C6-7C85132A0C2E}"/>
      </w:docPartPr>
      <w:docPartBody>
        <w:p w:rsidR="00000000" w:rsidRDefault="000B6260">
          <w:pPr>
            <w:pStyle w:val="6B4317B4F38E4960995C4D77E45ED877"/>
          </w:pPr>
          <w:r w:rsidRPr="00CF1A49">
            <w:t>·</w:t>
          </w:r>
        </w:p>
      </w:docPartBody>
    </w:docPart>
    <w:docPart>
      <w:docPartPr>
        <w:name w:val="60D9D1796F1B46AA9D0D08800FAA2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D5824-12B0-440B-B98B-B63744966C9E}"/>
      </w:docPartPr>
      <w:docPartBody>
        <w:p w:rsidR="00000000" w:rsidRDefault="000B6260">
          <w:pPr>
            <w:pStyle w:val="60D9D1796F1B46AA9D0D08800FAA234F"/>
          </w:pPr>
          <w:r w:rsidRPr="00CF1A49">
            <w:t>Experience</w:t>
          </w:r>
        </w:p>
      </w:docPartBody>
    </w:docPart>
    <w:docPart>
      <w:docPartPr>
        <w:name w:val="B5B1E247D4BE4124A16D75C0F3166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EAF25-DE23-4EF7-87D1-3C80B328D07B}"/>
      </w:docPartPr>
      <w:docPartBody>
        <w:p w:rsidR="00000000" w:rsidRDefault="000B6260">
          <w:pPr>
            <w:pStyle w:val="B5B1E247D4BE4124A16D75C0F31665CA"/>
          </w:pPr>
          <w:r w:rsidRPr="00CF1A49">
            <w:t>Education</w:t>
          </w:r>
        </w:p>
      </w:docPartBody>
    </w:docPart>
    <w:docPart>
      <w:docPartPr>
        <w:name w:val="450636F079314E5989E8F8B356E15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EB7C2-612D-4D5C-9CD5-B50C893086F7}"/>
      </w:docPartPr>
      <w:docPartBody>
        <w:p w:rsidR="00000000" w:rsidRDefault="000B6260">
          <w:pPr>
            <w:pStyle w:val="450636F079314E5989E8F8B356E15053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8EA4A7868E794B77B39F6F40A915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9ADC8-59D3-4037-A242-7BE6F2B1B630}"/>
      </w:docPartPr>
      <w:docPartBody>
        <w:p w:rsidR="00000000" w:rsidRDefault="000B6260">
          <w:pPr>
            <w:pStyle w:val="8EA4A7868E794B77B39F6F40A915A80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60"/>
    <w:rsid w:val="000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5ADC84BF6040099963BF8615840919">
    <w:name w:val="435ADC84BF6040099963BF861584091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4182226FE61479788875F9A2AC3AE71">
    <w:name w:val="24182226FE61479788875F9A2AC3AE71"/>
  </w:style>
  <w:style w:type="paragraph" w:customStyle="1" w:styleId="144D2C0462474FAFA046D5F0DD62FA7E">
    <w:name w:val="144D2C0462474FAFA046D5F0DD62FA7E"/>
  </w:style>
  <w:style w:type="paragraph" w:customStyle="1" w:styleId="6B4317B4F38E4960995C4D77E45ED877">
    <w:name w:val="6B4317B4F38E4960995C4D77E45ED877"/>
  </w:style>
  <w:style w:type="paragraph" w:customStyle="1" w:styleId="592D0F0F085E449BB4A5CB6AE9DC3455">
    <w:name w:val="592D0F0F085E449BB4A5CB6AE9DC3455"/>
  </w:style>
  <w:style w:type="paragraph" w:customStyle="1" w:styleId="14CCE3331D53410E8A41F2F333A02973">
    <w:name w:val="14CCE3331D53410E8A41F2F333A02973"/>
  </w:style>
  <w:style w:type="paragraph" w:customStyle="1" w:styleId="9C6B67F9E187496B8B470B3104C3132B">
    <w:name w:val="9C6B67F9E187496B8B470B3104C3132B"/>
  </w:style>
  <w:style w:type="paragraph" w:customStyle="1" w:styleId="CA0516D7C6E94BEF85353ABDFE90F5DA">
    <w:name w:val="CA0516D7C6E94BEF85353ABDFE90F5DA"/>
  </w:style>
  <w:style w:type="paragraph" w:customStyle="1" w:styleId="EFA77B522E084035B4929E23CEFACAB6">
    <w:name w:val="EFA77B522E084035B4929E23CEFACAB6"/>
  </w:style>
  <w:style w:type="paragraph" w:customStyle="1" w:styleId="A35D3534A3874A129D5A7B94FDBA6E45">
    <w:name w:val="A35D3534A3874A129D5A7B94FDBA6E45"/>
  </w:style>
  <w:style w:type="paragraph" w:customStyle="1" w:styleId="BF4E22D8D5C94DBCA9A71CFE27A33069">
    <w:name w:val="BF4E22D8D5C94DBCA9A71CFE27A33069"/>
  </w:style>
  <w:style w:type="paragraph" w:customStyle="1" w:styleId="60D9D1796F1B46AA9D0D08800FAA234F">
    <w:name w:val="60D9D1796F1B46AA9D0D08800FAA234F"/>
  </w:style>
  <w:style w:type="paragraph" w:customStyle="1" w:styleId="47758DD65316456CA39646F716B32BBF">
    <w:name w:val="47758DD65316456CA39646F716B32BBF"/>
  </w:style>
  <w:style w:type="paragraph" w:customStyle="1" w:styleId="7540C24D0958463C961DD7942295C251">
    <w:name w:val="7540C24D0958463C961DD7942295C251"/>
  </w:style>
  <w:style w:type="paragraph" w:customStyle="1" w:styleId="D9A07A72DD88448191D8DAA6FD205232">
    <w:name w:val="D9A07A72DD88448191D8DAA6FD20523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6D2495EBCF4AE89A1D227E1B9CF696">
    <w:name w:val="3F6D2495EBCF4AE89A1D227E1B9CF696"/>
  </w:style>
  <w:style w:type="paragraph" w:customStyle="1" w:styleId="6F6CFA8C7C1646BDBAFC665CE3D60AA2">
    <w:name w:val="6F6CFA8C7C1646BDBAFC665CE3D60AA2"/>
  </w:style>
  <w:style w:type="paragraph" w:customStyle="1" w:styleId="D6744C4E46F748DEA67F4DEACAD76CD7">
    <w:name w:val="D6744C4E46F748DEA67F4DEACAD76CD7"/>
  </w:style>
  <w:style w:type="paragraph" w:customStyle="1" w:styleId="A7BDBD3AD3AA484BAFE28F152215F919">
    <w:name w:val="A7BDBD3AD3AA484BAFE28F152215F919"/>
  </w:style>
  <w:style w:type="paragraph" w:customStyle="1" w:styleId="BB2FEB6982394957B627C3A043DE8229">
    <w:name w:val="BB2FEB6982394957B627C3A043DE8229"/>
  </w:style>
  <w:style w:type="paragraph" w:customStyle="1" w:styleId="186655D44BEA449C81C6086B1696B31E">
    <w:name w:val="186655D44BEA449C81C6086B1696B31E"/>
  </w:style>
  <w:style w:type="paragraph" w:customStyle="1" w:styleId="A3EBECA9FA8A46A39E8A54516B136705">
    <w:name w:val="A3EBECA9FA8A46A39E8A54516B136705"/>
  </w:style>
  <w:style w:type="paragraph" w:customStyle="1" w:styleId="B5B1E247D4BE4124A16D75C0F31665CA">
    <w:name w:val="B5B1E247D4BE4124A16D75C0F31665CA"/>
  </w:style>
  <w:style w:type="paragraph" w:customStyle="1" w:styleId="30B3EB2E4C5044E497CE15D7B6CF1FC4">
    <w:name w:val="30B3EB2E4C5044E497CE15D7B6CF1FC4"/>
  </w:style>
  <w:style w:type="paragraph" w:customStyle="1" w:styleId="0BFDA74E8E0A47B5BFAD12F7F2AD4EBD">
    <w:name w:val="0BFDA74E8E0A47B5BFAD12F7F2AD4EBD"/>
  </w:style>
  <w:style w:type="paragraph" w:customStyle="1" w:styleId="19F5CAD8D4E842AABC23043F2DC42ECC">
    <w:name w:val="19F5CAD8D4E842AABC23043F2DC42ECC"/>
  </w:style>
  <w:style w:type="paragraph" w:customStyle="1" w:styleId="340DC87EC2F740599E56B7F66A33D93D">
    <w:name w:val="340DC87EC2F740599E56B7F66A33D93D"/>
  </w:style>
  <w:style w:type="paragraph" w:customStyle="1" w:styleId="A9592867FAB9424B9CF47E392E102E2A">
    <w:name w:val="A9592867FAB9424B9CF47E392E102E2A"/>
  </w:style>
  <w:style w:type="paragraph" w:customStyle="1" w:styleId="E35F9650F6F54B1D8674BF81348233B6">
    <w:name w:val="E35F9650F6F54B1D8674BF81348233B6"/>
  </w:style>
  <w:style w:type="paragraph" w:customStyle="1" w:styleId="AD645056CABC494AAA60625B47DFC21A">
    <w:name w:val="AD645056CABC494AAA60625B47DFC21A"/>
  </w:style>
  <w:style w:type="paragraph" w:customStyle="1" w:styleId="0B50A149F3064699B2FF65545782BD91">
    <w:name w:val="0B50A149F3064699B2FF65545782BD91"/>
  </w:style>
  <w:style w:type="paragraph" w:customStyle="1" w:styleId="3D9585467C514EB7A279BBD29AECBD6D">
    <w:name w:val="3D9585467C514EB7A279BBD29AECBD6D"/>
  </w:style>
  <w:style w:type="paragraph" w:customStyle="1" w:styleId="C1610950D78949F88A186CF16123C90F">
    <w:name w:val="C1610950D78949F88A186CF16123C90F"/>
  </w:style>
  <w:style w:type="paragraph" w:customStyle="1" w:styleId="450636F079314E5989E8F8B356E15053">
    <w:name w:val="450636F079314E5989E8F8B356E15053"/>
  </w:style>
  <w:style w:type="paragraph" w:customStyle="1" w:styleId="EA186B9B78564F49BBC0AD7B416A990F">
    <w:name w:val="EA186B9B78564F49BBC0AD7B416A990F"/>
  </w:style>
  <w:style w:type="paragraph" w:customStyle="1" w:styleId="D906764E10B74F5996B290921413587C">
    <w:name w:val="D906764E10B74F5996B290921413587C"/>
  </w:style>
  <w:style w:type="paragraph" w:customStyle="1" w:styleId="512E8443099F4353A4CDB1D442EC7BAA">
    <w:name w:val="512E8443099F4353A4CDB1D442EC7BAA"/>
  </w:style>
  <w:style w:type="paragraph" w:customStyle="1" w:styleId="3E282FB60788459AB6B66037A2E92B57">
    <w:name w:val="3E282FB60788459AB6B66037A2E92B57"/>
  </w:style>
  <w:style w:type="paragraph" w:customStyle="1" w:styleId="5A1FCD28CECC498C916275C32CDEA20C">
    <w:name w:val="5A1FCD28CECC498C916275C32CDEA20C"/>
  </w:style>
  <w:style w:type="paragraph" w:customStyle="1" w:styleId="8EA4A7868E794B77B39F6F40A915A800">
    <w:name w:val="8EA4A7868E794B77B39F6F40A915A800"/>
  </w:style>
  <w:style w:type="paragraph" w:customStyle="1" w:styleId="61F1465C10BE46F5A346EB6747917598">
    <w:name w:val="61F1465C10BE46F5A346EB674791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1</cp:revision>
  <dcterms:created xsi:type="dcterms:W3CDTF">2019-08-21T21:05:00Z</dcterms:created>
  <dcterms:modified xsi:type="dcterms:W3CDTF">2019-08-21T21:33:00Z</dcterms:modified>
  <cp:category/>
</cp:coreProperties>
</file>